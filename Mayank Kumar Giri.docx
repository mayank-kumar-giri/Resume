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2880"/>
        <w:gridCol w:w="7920"/>
      </w:tblGrid>
      <w:tr w:rsidR="00AA2E65" w:rsidRPr="006264BD" w:rsidTr="00657DB2">
        <w:trPr>
          <w:tblHeader/>
        </w:trPr>
        <w:tc>
          <w:tcPr>
            <w:tcW w:w="2880" w:type="dxa"/>
            <w:tcMar>
              <w:top w:w="0" w:type="dxa"/>
              <w:left w:w="0" w:type="dxa"/>
            </w:tcMar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itials layout table"/>
            </w:tblPr>
            <w:tblGrid>
              <w:gridCol w:w="2880"/>
            </w:tblGrid>
            <w:tr w:rsidR="00385385" w:rsidRPr="006264BD" w:rsidTr="00657DB2">
              <w:trPr>
                <w:trHeight w:val="2448"/>
              </w:trPr>
              <w:tc>
                <w:tcPr>
                  <w:tcW w:w="3684" w:type="dxa"/>
                  <w:tcMar>
                    <w:top w:w="0" w:type="dxa"/>
                    <w:left w:w="144" w:type="dxa"/>
                    <w:right w:w="144" w:type="dxa"/>
                  </w:tcMar>
                  <w:vAlign w:val="center"/>
                </w:tcPr>
                <w:p w:rsidR="00385385" w:rsidRPr="006264BD" w:rsidRDefault="00337DC2" w:rsidP="00337DC2">
                  <w:pPr>
                    <w:pStyle w:val="Title"/>
                    <w:jc w:val="left"/>
                  </w:pPr>
                  <w:r>
                    <w:rPr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60288" behindDoc="1" locked="0" layoutInCell="1" allowOverlap="1" wp14:anchorId="5917D70A" wp14:editId="02A17C0B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-95250</wp:posOffset>
                        </wp:positionV>
                        <wp:extent cx="1754505" cy="1754505"/>
                        <wp:effectExtent l="114300" t="57150" r="55245" b="150495"/>
                        <wp:wrapNone/>
                        <wp:docPr id="2" name="Picture 2" descr="C:\Users\HP\AppData\Local\Microsoft\Windows\INetCache\Content.Word\aaaa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HP\AppData\Local\Microsoft\Windows\INetCache\Content.Word\aaaa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505" cy="1754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50800" dir="7800000" sx="101000" sy="101000" algn="ctr" rotWithShape="0">
                                    <a:srgbClr val="000000">
                                      <a:alpha val="43137"/>
                                    </a:srgbClr>
                                  </a:outerShdw>
                                  <a:softEdge rad="0"/>
                                </a:effectLst>
                                <a:scene3d>
                                  <a:camera prst="orthographicFront"/>
                                  <a:lightRig rig="flat" dir="t">
                                    <a:rot lat="0" lon="0" rev="21594000"/>
                                  </a:lightRig>
                                </a:scene3d>
                                <a:sp3d prstMaterial="matte"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AA2E65" w:rsidRPr="00180C0E" w:rsidRDefault="00AA2E65" w:rsidP="003F3637">
            <w:pPr>
              <w:pStyle w:val="Title"/>
              <w:rPr>
                <w14:shadow w14:blurRad="50800" w14:dist="25400" w14:dir="5400000" w14:sx="0" w14:sy="0" w14:kx="0" w14:ky="0" w14:algn="ctr">
                  <w14:srgbClr w14:val="000000">
                    <w14:alpha w14:val="56870"/>
                  </w14:srgbClr>
                </w14:shadow>
                <w14:reflection w14:blurRad="0" w14:stA="1000" w14:stPos="0" w14:endA="0" w14:endPos="0" w14:dist="0" w14:dir="0" w14:fadeDir="0" w14:sx="0" w14:sy="0" w14:kx="0" w14:ky="0" w14:algn="b"/>
              </w:rPr>
            </w:pPr>
          </w:p>
        </w:tc>
        <w:tc>
          <w:tcPr>
            <w:tcW w:w="7920" w:type="dxa"/>
            <w:tcMar>
              <w:left w:w="662" w:type="dxa"/>
            </w:tcMar>
          </w:tcPr>
          <w:p w:rsidR="00012A7C" w:rsidRDefault="0094574F" w:rsidP="00012A7C">
            <w:pPr>
              <w:pStyle w:val="Heading1"/>
              <w:spacing w:after="160" w:line="259" w:lineRule="auto"/>
              <w:outlineLvl w:val="0"/>
            </w:pPr>
            <w:sdt>
              <w:sdtPr>
                <w:alias w:val="Author"/>
                <w:tag w:val=""/>
                <w:id w:val="-2056225781"/>
                <w:placeholder>
                  <w:docPart w:val="6E3A5EEF74504A2AA3176AB7ECDC3A2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012A7C">
                  <w:rPr>
                    <w:lang w:val="en-IN"/>
                  </w:rPr>
                  <w:t>Mayank Kumar Giri</w:t>
                </w:r>
              </w:sdtContent>
            </w:sdt>
          </w:p>
          <w:p w:rsidR="00012A7C" w:rsidRDefault="00012A7C" w:rsidP="00CA1F42">
            <w:pPr>
              <w:pStyle w:val="ContactInfo"/>
            </w:pPr>
            <w:r>
              <w:t xml:space="preserve">B-19, Pragati Vihar, </w:t>
            </w:r>
            <w:r w:rsidRPr="00012A7C">
              <w:t>Bahtarai Road, Bilaspur,</w:t>
            </w:r>
            <w:r>
              <w:t xml:space="preserve"> </w:t>
            </w:r>
            <w:r w:rsidRPr="00012A7C">
              <w:t>Chhattisgarh 495006</w:t>
            </w:r>
          </w:p>
          <w:p w:rsidR="006264BD" w:rsidRDefault="0094574F" w:rsidP="00CA1F42">
            <w:pPr>
              <w:pStyle w:val="ContactInfo"/>
            </w:pPr>
            <w:sdt>
              <w:sdtPr>
                <w:id w:val="949275461"/>
                <w:placeholder>
                  <w:docPart w:val="A5F3899B0B1745E4AB302AE5799933F8"/>
                </w:placeholder>
                <w:temporary/>
                <w:showingPlcHdr/>
                <w15:appearance w15:val="hidden"/>
              </w:sdtPr>
              <w:sdtEndPr/>
              <w:sdtContent>
                <w:r w:rsidR="00AA2E65" w:rsidRPr="006264BD">
                  <w:t>Phone</w:t>
                </w:r>
              </w:sdtContent>
            </w:sdt>
            <w:r w:rsidR="00012A7C">
              <w:t xml:space="preserve"> - </w:t>
            </w:r>
            <w:r w:rsidR="00012A7C" w:rsidRPr="00012A7C">
              <w:t>8871668645, 9399742789</w:t>
            </w:r>
          </w:p>
          <w:p w:rsidR="00AA2E65" w:rsidRPr="006264BD" w:rsidRDefault="0094574F" w:rsidP="00CA1F42">
            <w:pPr>
              <w:pStyle w:val="ContactInfo"/>
            </w:pPr>
            <w:sdt>
              <w:sdtPr>
                <w:id w:val="1975255142"/>
                <w:placeholder>
                  <w:docPart w:val="68495C8FBF0D4A659D88E9B6460920F7"/>
                </w:placeholder>
                <w:temporary/>
                <w:showingPlcHdr/>
                <w15:appearance w15:val="hidden"/>
              </w:sdtPr>
              <w:sdtEndPr/>
              <w:sdtContent>
                <w:r w:rsidR="00AA2E65" w:rsidRPr="006264BD">
                  <w:t>Email</w:t>
                </w:r>
              </w:sdtContent>
            </w:sdt>
            <w:r w:rsidR="00012A7C">
              <w:t xml:space="preserve"> - </w:t>
            </w:r>
            <w:r w:rsidR="00012A7C" w:rsidRPr="00012A7C">
              <w:t>mayankgiri619@gmail.com</w:t>
            </w:r>
          </w:p>
          <w:p w:rsidR="00AA2E65" w:rsidRPr="006264BD" w:rsidRDefault="0094574F" w:rsidP="009C634C">
            <w:pPr>
              <w:pStyle w:val="Heading2"/>
              <w:spacing w:after="60" w:line="259" w:lineRule="auto"/>
              <w:outlineLvl w:val="1"/>
            </w:pPr>
            <w:sdt>
              <w:sdtPr>
                <w:id w:val="-53939916"/>
                <w:placeholder>
                  <w:docPart w:val="0F023D9455804357B8B4474DFA09B510"/>
                </w:placeholder>
                <w:temporary/>
                <w:showingPlcHdr/>
                <w15:appearance w15:val="hidden"/>
              </w:sdtPr>
              <w:sdtEndPr/>
              <w:sdtContent>
                <w:r w:rsidR="00735EE5" w:rsidRPr="006264BD">
                  <w:t>OBJECTIVE</w:t>
                </w:r>
              </w:sdtContent>
            </w:sdt>
          </w:p>
          <w:p w:rsidR="00AA2E65" w:rsidRPr="006264BD" w:rsidRDefault="00400259" w:rsidP="009C634C">
            <w:pPr>
              <w:spacing w:after="60" w:line="259" w:lineRule="auto"/>
            </w:pPr>
            <w:r>
              <w:t>To intern and gain experience for enhancing my skills and keep learning.</w:t>
            </w:r>
          </w:p>
          <w:p w:rsidR="00735EE5" w:rsidRPr="006264BD" w:rsidRDefault="00DF0B2C" w:rsidP="00CA1F42">
            <w:pPr>
              <w:pStyle w:val="Heading2"/>
              <w:spacing w:line="259" w:lineRule="auto"/>
              <w:outlineLvl w:val="1"/>
            </w:pPr>
            <w:r>
              <w:t>skills</w:t>
            </w:r>
          </w:p>
          <w:p w:rsidR="00DF0B2C" w:rsidRDefault="00DF0B2C" w:rsidP="00DF0B2C">
            <w:pPr>
              <w:spacing w:after="80" w:line="259" w:lineRule="auto"/>
              <w:rPr>
                <w:color w:val="auto"/>
                <w:sz w:val="22"/>
                <w:u w:val="single"/>
              </w:rPr>
            </w:pPr>
            <w:r w:rsidRPr="00DF0B2C">
              <w:rPr>
                <w:color w:val="auto"/>
                <w:sz w:val="22"/>
                <w:u w:val="single"/>
              </w:rPr>
              <w:t>Proficiency in Programming languages</w:t>
            </w:r>
            <w:r w:rsidR="00337DC2">
              <w:rPr>
                <w:color w:val="auto"/>
                <w:sz w:val="22"/>
                <w:u w:val="single"/>
              </w:rPr>
              <w:t xml:space="preserve"> and Environments</w:t>
            </w:r>
          </w:p>
          <w:p w:rsidR="00DF0B2C" w:rsidRPr="00DF0B2C" w:rsidRDefault="00DF0B2C" w:rsidP="00F407AB">
            <w:pPr>
              <w:spacing w:line="276" w:lineRule="auto"/>
              <w:rPr>
                <w:lang w:val="en-IN"/>
              </w:rPr>
            </w:pPr>
            <w:r w:rsidRPr="00DF0B2C">
              <w:rPr>
                <w:lang w:val="en-IN"/>
              </w:rPr>
              <w:t xml:space="preserve">Basic - JavaScript, CSS, HTML, </w:t>
            </w:r>
            <w:r w:rsidR="00337DC2">
              <w:rPr>
                <w:lang w:val="en-IN"/>
              </w:rPr>
              <w:t>MATLAB and Simulink, Octave</w:t>
            </w:r>
          </w:p>
          <w:p w:rsidR="00DF0B2C" w:rsidRDefault="00DF0B2C" w:rsidP="00F407AB">
            <w:pPr>
              <w:spacing w:line="276" w:lineRule="auto"/>
              <w:rPr>
                <w:lang w:val="en-IN"/>
              </w:rPr>
            </w:pPr>
            <w:r w:rsidRPr="00DF0B2C">
              <w:rPr>
                <w:lang w:val="en-IN"/>
              </w:rPr>
              <w:t xml:space="preserve">Intermediate - C/C++, </w:t>
            </w:r>
            <w:r w:rsidR="00337DC2">
              <w:rPr>
                <w:lang w:val="en-IN"/>
              </w:rPr>
              <w:t>JAVA</w:t>
            </w:r>
          </w:p>
          <w:p w:rsidR="00337DC2" w:rsidRDefault="00337DC2" w:rsidP="00F407AB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Advanced - Python</w:t>
            </w:r>
          </w:p>
          <w:p w:rsidR="00DF0B2C" w:rsidRDefault="00DF0B2C" w:rsidP="00DF0B2C">
            <w:pPr>
              <w:rPr>
                <w:lang w:val="en-IN"/>
              </w:rPr>
            </w:pPr>
          </w:p>
          <w:p w:rsidR="00DF0B2C" w:rsidRDefault="00DF0B2C" w:rsidP="00DF0B2C">
            <w:pPr>
              <w:spacing w:after="80" w:line="259" w:lineRule="auto"/>
              <w:rPr>
                <w:color w:val="auto"/>
                <w:sz w:val="22"/>
                <w:u w:val="single"/>
              </w:rPr>
            </w:pPr>
            <w:r>
              <w:rPr>
                <w:color w:val="auto"/>
                <w:sz w:val="22"/>
                <w:u w:val="single"/>
              </w:rPr>
              <w:t>Proficient</w:t>
            </w:r>
            <w:r w:rsidRPr="00DF0B2C">
              <w:rPr>
                <w:color w:val="auto"/>
                <w:sz w:val="22"/>
                <w:u w:val="single"/>
              </w:rPr>
              <w:t xml:space="preserve"> in </w:t>
            </w:r>
            <w:r>
              <w:rPr>
                <w:color w:val="auto"/>
                <w:sz w:val="22"/>
                <w:u w:val="single"/>
              </w:rPr>
              <w:t>Data Structure</w:t>
            </w:r>
            <w:r w:rsidR="00400259">
              <w:rPr>
                <w:color w:val="auto"/>
                <w:sz w:val="22"/>
                <w:u w:val="single"/>
              </w:rPr>
              <w:t>s</w:t>
            </w:r>
            <w:r>
              <w:rPr>
                <w:color w:val="auto"/>
                <w:sz w:val="22"/>
                <w:u w:val="single"/>
              </w:rPr>
              <w:t xml:space="preserve"> and Algorithms</w:t>
            </w:r>
          </w:p>
          <w:p w:rsidR="00F407AB" w:rsidRDefault="00337DC2" w:rsidP="00F407AB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dedicated</w:t>
            </w:r>
            <w:r>
              <w:rPr>
                <w:lang w:val="en-IN"/>
              </w:rPr>
              <w:t xml:space="preserve"> competitive coder</w:t>
            </w:r>
            <w:r>
              <w:rPr>
                <w:lang w:val="en-IN"/>
              </w:rPr>
              <w:t xml:space="preserve"> and s</w:t>
            </w:r>
            <w:r w:rsidR="00400259">
              <w:rPr>
                <w:lang w:val="en-IN"/>
              </w:rPr>
              <w:t xml:space="preserve">ignificantly proficient in </w:t>
            </w:r>
            <w:r>
              <w:rPr>
                <w:lang w:val="en-IN"/>
              </w:rPr>
              <w:t>Data Structures</w:t>
            </w:r>
            <w:r w:rsidR="00400259">
              <w:rPr>
                <w:lang w:val="en-IN"/>
              </w:rPr>
              <w:t xml:space="preserve"> and</w:t>
            </w:r>
            <w:r>
              <w:rPr>
                <w:lang w:val="en-IN"/>
              </w:rPr>
              <w:t xml:space="preserve"> Algorithms</w:t>
            </w:r>
            <w:r w:rsidR="00400259">
              <w:rPr>
                <w:lang w:val="en-IN"/>
              </w:rPr>
              <w:t>.</w:t>
            </w:r>
          </w:p>
          <w:p w:rsidR="00400259" w:rsidRDefault="00400259" w:rsidP="00F407AB">
            <w:pPr>
              <w:spacing w:line="276" w:lineRule="auto"/>
              <w:rPr>
                <w:rStyle w:val="Hyperlink"/>
                <w:lang w:val="en-IN"/>
              </w:rPr>
            </w:pPr>
            <w:r>
              <w:rPr>
                <w:lang w:val="en-IN"/>
              </w:rPr>
              <w:t xml:space="preserve">CodeChef - </w:t>
            </w:r>
            <w:hyperlink r:id="rId9" w:history="1">
              <w:r w:rsidRPr="00400259">
                <w:rPr>
                  <w:rStyle w:val="Hyperlink"/>
                  <w:lang w:val="en-IN"/>
                </w:rPr>
                <w:t>https://www.codechef.com/users/mayankgiri619</w:t>
              </w:r>
            </w:hyperlink>
          </w:p>
          <w:p w:rsidR="00337DC2" w:rsidRDefault="00337DC2" w:rsidP="00400259">
            <w:pPr>
              <w:rPr>
                <w:rStyle w:val="Hyperlink"/>
              </w:rPr>
            </w:pPr>
          </w:p>
          <w:p w:rsidR="00337DC2" w:rsidRDefault="00337DC2" w:rsidP="00337DC2">
            <w:pPr>
              <w:pStyle w:val="Heading2"/>
              <w:spacing w:after="60" w:line="259" w:lineRule="auto"/>
              <w:outlineLvl w:val="1"/>
            </w:pPr>
            <w:r>
              <w:t>Projects</w:t>
            </w:r>
          </w:p>
          <w:p w:rsidR="00337DC2" w:rsidRDefault="00337DC2" w:rsidP="00337DC2">
            <w:pPr>
              <w:spacing w:afterLines="60" w:after="144"/>
              <w:jc w:val="both"/>
              <w:rPr>
                <w:color w:val="auto"/>
                <w:sz w:val="22"/>
                <w:u w:val="single"/>
              </w:rPr>
            </w:pPr>
            <w:r w:rsidRPr="00337DC2">
              <w:rPr>
                <w:color w:val="auto"/>
                <w:sz w:val="22"/>
                <w:u w:val="single"/>
              </w:rPr>
              <w:t>Subtitle Downloader</w:t>
            </w:r>
          </w:p>
          <w:p w:rsidR="00337DC2" w:rsidRDefault="00337DC2" w:rsidP="00337DC2">
            <w:pPr>
              <w:spacing w:afterLines="60" w:after="144" w:line="276" w:lineRule="auto"/>
              <w:jc w:val="both"/>
            </w:pPr>
            <w:r w:rsidRPr="00337DC2">
              <w:t xml:space="preserve">A Windows application created using Python's BeautifulSoup for Web Scraping and its GUI programming library Tkinter, that downloads English subtitles for all the movies in the selected folder and </w:t>
            </w:r>
            <w:proofErr w:type="gramStart"/>
            <w:r w:rsidRPr="00337DC2">
              <w:t>it's</w:t>
            </w:r>
            <w:proofErr w:type="gramEnd"/>
            <w:r w:rsidRPr="00337DC2">
              <w:t xml:space="preserve"> sub-folders and places them along with the movie.</w:t>
            </w:r>
          </w:p>
          <w:p w:rsidR="00337DC2" w:rsidRDefault="00337DC2" w:rsidP="00337DC2">
            <w:pPr>
              <w:spacing w:afterLines="60" w:after="144" w:line="276" w:lineRule="auto"/>
              <w:jc w:val="both"/>
              <w:rPr>
                <w:color w:val="auto"/>
                <w:sz w:val="22"/>
                <w:u w:val="single"/>
              </w:rPr>
            </w:pPr>
            <w:r>
              <w:t>Git</w:t>
            </w:r>
            <w:bookmarkStart w:id="0" w:name="_GoBack"/>
            <w:bookmarkEnd w:id="0"/>
            <w:r>
              <w:t xml:space="preserve">Hub - </w:t>
            </w:r>
            <w:hyperlink r:id="rId10" w:history="1">
              <w:r w:rsidRPr="00F758BA">
                <w:rPr>
                  <w:rStyle w:val="Hyperlink"/>
                </w:rPr>
                <w:t>https://github.com/mayankgiri619/Subtitle-Downloader</w:t>
              </w:r>
            </w:hyperlink>
          </w:p>
          <w:p w:rsidR="00337DC2" w:rsidRDefault="00337DC2" w:rsidP="00337DC2">
            <w:pPr>
              <w:spacing w:afterLines="60" w:after="144"/>
              <w:jc w:val="both"/>
              <w:rPr>
                <w:color w:val="auto"/>
                <w:sz w:val="22"/>
                <w:u w:val="single"/>
              </w:rPr>
            </w:pPr>
            <w:r w:rsidRPr="00337DC2">
              <w:rPr>
                <w:color w:val="auto"/>
                <w:sz w:val="22"/>
                <w:u w:val="single"/>
              </w:rPr>
              <w:t>Sleep Extinguisher</w:t>
            </w:r>
          </w:p>
          <w:p w:rsidR="00337DC2" w:rsidRDefault="00337DC2" w:rsidP="00337DC2">
            <w:pPr>
              <w:spacing w:afterLines="60" w:after="144" w:line="276" w:lineRule="auto"/>
              <w:jc w:val="both"/>
              <w:rPr>
                <w:color w:val="auto"/>
                <w:sz w:val="22"/>
                <w:u w:val="single"/>
              </w:rPr>
            </w:pPr>
            <w:r w:rsidRPr="00337DC2">
              <w:t>An application made using Python and OpenCV that monitors the face of the vehicle driver through a camera and raises an alarm when closed eyes are detected for more than a certain threshold time.</w:t>
            </w:r>
          </w:p>
          <w:p w:rsidR="00337DC2" w:rsidRDefault="00337DC2" w:rsidP="00337DC2">
            <w:pPr>
              <w:spacing w:afterLines="60" w:after="144"/>
              <w:jc w:val="both"/>
              <w:rPr>
                <w:color w:val="auto"/>
                <w:sz w:val="22"/>
                <w:u w:val="single"/>
              </w:rPr>
            </w:pPr>
            <w:r>
              <w:rPr>
                <w:color w:val="auto"/>
                <w:sz w:val="22"/>
                <w:u w:val="single"/>
              </w:rPr>
              <w:t>A</w:t>
            </w:r>
            <w:r w:rsidRPr="00DF0B2C">
              <w:rPr>
                <w:color w:val="auto"/>
                <w:sz w:val="22"/>
                <w:u w:val="single"/>
              </w:rPr>
              <w:t>utomatic rain sensing car wiper</w:t>
            </w:r>
          </w:p>
          <w:p w:rsidR="00337DC2" w:rsidRDefault="00337DC2" w:rsidP="00337DC2">
            <w:pPr>
              <w:spacing w:afterLines="60" w:after="144" w:line="276" w:lineRule="auto"/>
              <w:jc w:val="both"/>
              <w:rPr>
                <w:lang w:val="en-IN"/>
              </w:rPr>
            </w:pPr>
            <w:r w:rsidRPr="00DF0B2C">
              <w:rPr>
                <w:lang w:val="en-IN"/>
              </w:rPr>
              <w:t>Prepared a</w:t>
            </w:r>
            <w:r>
              <w:rPr>
                <w:lang w:val="en-IN"/>
              </w:rPr>
              <w:t>n</w:t>
            </w:r>
            <w:r w:rsidRPr="00DF0B2C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Arduino-based </w:t>
            </w:r>
            <w:r w:rsidRPr="00DF0B2C">
              <w:rPr>
                <w:lang w:val="en-IN"/>
              </w:rPr>
              <w:t>prototype of rain sensing car wiper that uses capacitive water sensor to sense the rain and accordingly control the speed of the car wiper using the Arduino</w:t>
            </w:r>
            <w:r>
              <w:rPr>
                <w:lang w:val="en-IN"/>
              </w:rPr>
              <w:t xml:space="preserve"> </w:t>
            </w:r>
            <w:r w:rsidRPr="00DF0B2C">
              <w:rPr>
                <w:lang w:val="en-IN"/>
              </w:rPr>
              <w:t>(microcontroller).</w:t>
            </w:r>
          </w:p>
          <w:p w:rsidR="00337DC2" w:rsidRPr="00DF0B2C" w:rsidRDefault="00337DC2" w:rsidP="00337DC2">
            <w:pPr>
              <w:spacing w:afterLines="60" w:after="144"/>
              <w:jc w:val="both"/>
              <w:rPr>
                <w:lang w:val="en-IN"/>
              </w:rPr>
            </w:pPr>
            <w:r w:rsidRPr="00DF0B2C">
              <w:rPr>
                <w:lang w:val="en-IN"/>
              </w:rPr>
              <w:t xml:space="preserve">YouTube - </w:t>
            </w:r>
            <w:hyperlink r:id="rId11" w:history="1">
              <w:r w:rsidRPr="00DF0B2C">
                <w:rPr>
                  <w:rStyle w:val="Hyperlink"/>
                  <w:lang w:val="en-IN"/>
                </w:rPr>
                <w:t>https://www.youtube.com/watch?v=isQcnZYGkAc</w:t>
              </w:r>
            </w:hyperlink>
          </w:p>
          <w:p w:rsidR="00735EE5" w:rsidRPr="006264BD" w:rsidRDefault="0094574F" w:rsidP="00CA1F42">
            <w:pPr>
              <w:pStyle w:val="Heading2"/>
              <w:spacing w:line="259" w:lineRule="auto"/>
              <w:outlineLvl w:val="1"/>
            </w:pPr>
            <w:sdt>
              <w:sdtPr>
                <w:id w:val="339977416"/>
                <w:placeholder>
                  <w:docPart w:val="2EE1BF0C44BD4ABE8ABC69E115AF687A"/>
                </w:placeholder>
                <w:temporary/>
                <w:showingPlcHdr/>
                <w15:appearance w15:val="hidden"/>
              </w:sdtPr>
              <w:sdtEndPr/>
              <w:sdtContent>
                <w:r w:rsidR="00735EE5" w:rsidRPr="006264BD">
                  <w:t>EDUCATION</w:t>
                </w:r>
              </w:sdtContent>
            </w:sdt>
          </w:p>
          <w:p w:rsidR="00C000CB" w:rsidRPr="006264BD" w:rsidRDefault="00C000CB" w:rsidP="00C000CB">
            <w:pPr>
              <w:pStyle w:val="Heading3"/>
              <w:spacing w:afterLines="20" w:after="48" w:line="259" w:lineRule="auto"/>
              <w:outlineLvl w:val="2"/>
            </w:pPr>
            <w:r>
              <w:t>B.Tech, CSE</w:t>
            </w:r>
            <w:r w:rsidR="00C9123D">
              <w:t xml:space="preserve"> (2016-2020)</w:t>
            </w:r>
            <w:r>
              <w:t xml:space="preserve"> - Secured </w:t>
            </w:r>
            <w:r w:rsidR="00337DC2">
              <w:rPr>
                <w:b/>
              </w:rPr>
              <w:t>9.60</w:t>
            </w:r>
            <w:r w:rsidRPr="00012A7C">
              <w:rPr>
                <w:b/>
              </w:rPr>
              <w:t xml:space="preserve"> CGPA</w:t>
            </w:r>
            <w:r>
              <w:rPr>
                <w:b/>
              </w:rPr>
              <w:t xml:space="preserve"> </w:t>
            </w:r>
            <w:r w:rsidRPr="00012A7C">
              <w:t>(</w:t>
            </w:r>
            <w:r w:rsidR="00337DC2">
              <w:t>Up to 4</w:t>
            </w:r>
            <w:r w:rsidR="00337DC2">
              <w:rPr>
                <w:vertAlign w:val="superscript"/>
              </w:rPr>
              <w:t>th</w:t>
            </w:r>
            <w:r>
              <w:t xml:space="preserve"> Semester</w:t>
            </w:r>
            <w:r w:rsidRPr="00012A7C">
              <w:t>)</w:t>
            </w:r>
          </w:p>
          <w:p w:rsidR="00C000CB" w:rsidRDefault="00C000CB" w:rsidP="00C000CB">
            <w:pPr>
              <w:spacing w:afterLines="20" w:after="48" w:line="259" w:lineRule="auto"/>
            </w:pPr>
            <w:r>
              <w:t>International Institute of Information Technology Naya Raipur (IIIT-NR)</w:t>
            </w:r>
          </w:p>
          <w:p w:rsidR="00012A7C" w:rsidRPr="006264BD" w:rsidRDefault="00012A7C" w:rsidP="00012A7C">
            <w:pPr>
              <w:pStyle w:val="Heading3"/>
              <w:spacing w:afterLines="20" w:after="48" w:line="259" w:lineRule="auto"/>
              <w:outlineLvl w:val="2"/>
            </w:pPr>
            <w:r>
              <w:t>Class XII CBSE - AISSCE</w:t>
            </w:r>
            <w:r w:rsidRPr="006264BD">
              <w:t xml:space="preserve"> </w:t>
            </w:r>
            <w:r>
              <w:t xml:space="preserve">2016 - Secured </w:t>
            </w:r>
            <w:r>
              <w:rPr>
                <w:b/>
              </w:rPr>
              <w:t>89.2%</w:t>
            </w:r>
          </w:p>
          <w:p w:rsidR="00012A7C" w:rsidRDefault="00012A7C" w:rsidP="00012A7C">
            <w:pPr>
              <w:spacing w:afterLines="20" w:after="48" w:line="259" w:lineRule="auto"/>
            </w:pPr>
            <w:r>
              <w:t>Sri Sankara Vidyalaya, Bhilai(C.G.)</w:t>
            </w:r>
          </w:p>
          <w:p w:rsidR="00C000CB" w:rsidRPr="006264BD" w:rsidRDefault="00C000CB" w:rsidP="00C000CB">
            <w:pPr>
              <w:pStyle w:val="Heading3"/>
              <w:spacing w:after="20" w:line="259" w:lineRule="auto"/>
              <w:outlineLvl w:val="2"/>
            </w:pPr>
            <w:r>
              <w:t>Class X CBSE - AISSE</w:t>
            </w:r>
            <w:r w:rsidRPr="006264BD">
              <w:t xml:space="preserve"> </w:t>
            </w:r>
            <w:r>
              <w:t xml:space="preserve">2014 - Secured </w:t>
            </w:r>
            <w:r w:rsidRPr="00012A7C">
              <w:rPr>
                <w:b/>
              </w:rPr>
              <w:t>10 CGPA</w:t>
            </w:r>
          </w:p>
          <w:p w:rsidR="002E614F" w:rsidRDefault="00C000CB" w:rsidP="00C000CB">
            <w:pPr>
              <w:spacing w:after="20" w:line="259" w:lineRule="auto"/>
            </w:pPr>
            <w:r>
              <w:t>DAV Public School, Bilaspur(C.G.)</w:t>
            </w:r>
          </w:p>
          <w:p w:rsidR="002E614F" w:rsidRPr="006264BD" w:rsidRDefault="002E614F" w:rsidP="002E614F">
            <w:pPr>
              <w:pStyle w:val="Heading2"/>
              <w:spacing w:after="60" w:line="259" w:lineRule="auto"/>
              <w:outlineLvl w:val="1"/>
            </w:pPr>
            <w:r>
              <w:t>ACHievements</w:t>
            </w:r>
          </w:p>
          <w:p w:rsidR="002E614F" w:rsidRDefault="002E614F" w:rsidP="002E614F">
            <w:pPr>
              <w:spacing w:after="80"/>
              <w:rPr>
                <w:color w:val="auto"/>
                <w:sz w:val="22"/>
                <w:lang w:val="en-IN"/>
              </w:rPr>
            </w:pPr>
            <w:r w:rsidRPr="002E614F">
              <w:rPr>
                <w:color w:val="auto"/>
                <w:sz w:val="22"/>
                <w:lang w:val="en-IN"/>
              </w:rPr>
              <w:t>Qualifi</w:t>
            </w:r>
            <w:r>
              <w:rPr>
                <w:color w:val="auto"/>
                <w:sz w:val="22"/>
                <w:lang w:val="en-IN"/>
              </w:rPr>
              <w:t>ed for Google Code Jam 2018</w:t>
            </w:r>
          </w:p>
          <w:p w:rsidR="002E614F" w:rsidRDefault="002E614F" w:rsidP="002E614F">
            <w:pPr>
              <w:spacing w:after="80"/>
              <w:rPr>
                <w:lang w:val="en-IN"/>
              </w:rPr>
            </w:pPr>
            <w:r>
              <w:t>Got selected in Google Code Jam 2018 Qualification Round and was</w:t>
            </w:r>
            <w:r w:rsidRPr="002E614F">
              <w:rPr>
                <w:color w:val="auto"/>
                <w:sz w:val="22"/>
                <w:lang w:val="en-IN"/>
              </w:rPr>
              <w:t xml:space="preserve"> </w:t>
            </w:r>
            <w:r w:rsidRPr="002E614F">
              <w:rPr>
                <w:lang w:val="en-IN"/>
              </w:rPr>
              <w:t>ranked under 10k among 64k worldwide registrants.</w:t>
            </w:r>
          </w:p>
          <w:p w:rsidR="002E614F" w:rsidRPr="002E614F" w:rsidRDefault="002E614F" w:rsidP="002E614F">
            <w:pPr>
              <w:spacing w:after="80"/>
              <w:rPr>
                <w:lang w:val="en-IN"/>
              </w:rPr>
            </w:pPr>
          </w:p>
          <w:p w:rsidR="002E614F" w:rsidRDefault="002E614F" w:rsidP="002E614F">
            <w:pPr>
              <w:spacing w:after="80"/>
            </w:pPr>
            <w:r w:rsidRPr="009C634C">
              <w:rPr>
                <w:color w:val="auto"/>
                <w:sz w:val="22"/>
              </w:rPr>
              <w:t>Represented my school in Zonal Science Exhibition in Class X</w:t>
            </w:r>
            <w:r>
              <w:rPr>
                <w:color w:val="auto"/>
                <w:sz w:val="22"/>
              </w:rPr>
              <w:t>.</w:t>
            </w:r>
          </w:p>
          <w:p w:rsidR="002E614F" w:rsidRDefault="002E614F" w:rsidP="002E614F">
            <w:pPr>
              <w:spacing w:after="80"/>
            </w:pPr>
            <w:r>
              <w:t>Stood 4</w:t>
            </w:r>
            <w:r w:rsidRPr="009C634C">
              <w:rPr>
                <w:vertAlign w:val="superscript"/>
              </w:rPr>
              <w:t>th</w:t>
            </w:r>
            <w:r>
              <w:t xml:space="preserve"> in the exhibition held among DAV Public schools of Madhya Pradesh and Chhattisgarh.</w:t>
            </w:r>
          </w:p>
          <w:p w:rsidR="00AA2E65" w:rsidRPr="006264BD" w:rsidRDefault="009C634C" w:rsidP="00CA1F42">
            <w:pPr>
              <w:pStyle w:val="Heading2"/>
              <w:spacing w:line="259" w:lineRule="auto"/>
              <w:outlineLvl w:val="1"/>
            </w:pPr>
            <w:r>
              <w:t xml:space="preserve">extra-curricular </w:t>
            </w:r>
            <w:r w:rsidR="002E614F">
              <w:t>SKILLS and interests</w:t>
            </w:r>
          </w:p>
          <w:p w:rsidR="00780AAA" w:rsidRPr="00780AAA" w:rsidRDefault="002E614F" w:rsidP="00780AA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auto"/>
                <w:sz w:val="22"/>
              </w:rPr>
            </w:pPr>
            <w:r w:rsidRPr="002E614F">
              <w:rPr>
                <w:color w:val="auto"/>
                <w:sz w:val="22"/>
              </w:rPr>
              <w:t>Fluent in English and public speaking.</w:t>
            </w:r>
          </w:p>
          <w:p w:rsidR="00780AAA" w:rsidRDefault="00147448" w:rsidP="00780AA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auto"/>
                <w:sz w:val="22"/>
              </w:rPr>
            </w:pPr>
            <w:r w:rsidRPr="00780AAA">
              <w:rPr>
                <w:color w:val="auto"/>
                <w:sz w:val="22"/>
              </w:rPr>
              <w:t xml:space="preserve">Adept in communication and negotiation </w:t>
            </w:r>
            <w:r w:rsidR="00DE3F69" w:rsidRPr="00780AAA">
              <w:rPr>
                <w:color w:val="auto"/>
                <w:sz w:val="22"/>
              </w:rPr>
              <w:t>skills</w:t>
            </w:r>
            <w:r w:rsidR="007A557E" w:rsidRPr="00780AAA">
              <w:rPr>
                <w:color w:val="auto"/>
                <w:sz w:val="22"/>
              </w:rPr>
              <w:t>.</w:t>
            </w:r>
            <w:r w:rsidR="00780AAA">
              <w:rPr>
                <w:noProof/>
                <w:lang w:val="en-IN" w:eastAsia="en-IN"/>
              </w:rPr>
              <w:drawing>
                <wp:anchor distT="0" distB="0" distL="114300" distR="114300" simplePos="0" relativeHeight="251662336" behindDoc="1" locked="0" layoutInCell="1" allowOverlap="1" wp14:anchorId="3FAF1CD4" wp14:editId="3BF1D9C4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-8625840</wp:posOffset>
                  </wp:positionV>
                  <wp:extent cx="1754505" cy="1754505"/>
                  <wp:effectExtent l="114300" t="57150" r="55245" b="150495"/>
                  <wp:wrapNone/>
                  <wp:docPr id="1" name="Picture 1" descr="C:\Users\HP\AppData\Local\Microsoft\Windows\INetCache\Content.Word\aaa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AppData\Local\Microsoft\Windows\INetCache\Content.Word\aaa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505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7800000" sx="101000" sy="101000" algn="ctr" rotWithShape="0">
                              <a:srgbClr val="000000">
                                <a:alpha val="43137"/>
                              </a:srgbClr>
                            </a:outerShdw>
                            <a:softEdge rad="0"/>
                          </a:effectLst>
                          <a:scene3d>
                            <a:camera prst="orthographicFront"/>
                            <a:lightRig rig="flat" dir="t">
                              <a:rot lat="0" lon="0" rev="21594000"/>
                            </a:lightRig>
                          </a:scene3d>
                          <a:sp3d prstMaterial="matte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0AAA" w:rsidRPr="00780AAA">
              <w:rPr>
                <w:color w:val="auto"/>
                <w:sz w:val="22"/>
              </w:rPr>
              <w:t xml:space="preserve"> </w:t>
            </w:r>
            <w:r w:rsidR="00780AAA" w:rsidRPr="00780AAA">
              <w:rPr>
                <w:color w:val="auto"/>
                <w:sz w:val="22"/>
              </w:rPr>
              <w:t xml:space="preserve"> </w:t>
            </w:r>
          </w:p>
          <w:p w:rsidR="00780AAA" w:rsidRPr="00780AAA" w:rsidRDefault="00780AAA" w:rsidP="00780AA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Have a habit of quick and efficient self-learning using proper resources.</w:t>
            </w:r>
          </w:p>
          <w:p w:rsidR="00780AAA" w:rsidRPr="002E614F" w:rsidRDefault="00780AAA" w:rsidP="00780AA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Interests include singing, playing</w:t>
            </w:r>
            <w:r>
              <w:rPr>
                <w:color w:val="auto"/>
                <w:sz w:val="22"/>
              </w:rPr>
              <w:t xml:space="preserve"> </w:t>
            </w:r>
            <w:r>
              <w:rPr>
                <w:color w:val="auto"/>
                <w:sz w:val="22"/>
              </w:rPr>
              <w:t>synthesizer</w:t>
            </w:r>
            <w:r>
              <w:rPr>
                <w:color w:val="auto"/>
                <w:sz w:val="22"/>
              </w:rPr>
              <w:t xml:space="preserve"> </w:t>
            </w:r>
            <w:r>
              <w:rPr>
                <w:color w:val="auto"/>
                <w:sz w:val="22"/>
              </w:rPr>
              <w:t>&amp; reading</w:t>
            </w:r>
            <w:r>
              <w:rPr>
                <w:color w:val="auto"/>
                <w:sz w:val="22"/>
              </w:rPr>
              <w:t xml:space="preserve"> </w:t>
            </w:r>
            <w:r>
              <w:rPr>
                <w:color w:val="auto"/>
                <w:sz w:val="22"/>
              </w:rPr>
              <w:t>short novels.</w:t>
            </w:r>
          </w:p>
        </w:tc>
      </w:tr>
    </w:tbl>
    <w:p w:rsidR="00DE3F69" w:rsidRPr="00DE3F69" w:rsidRDefault="00DE3F69" w:rsidP="002E614F">
      <w:pPr>
        <w:pStyle w:val="NoSpacing"/>
        <w:rPr>
          <w:color w:val="auto"/>
          <w:sz w:val="22"/>
        </w:rPr>
      </w:pPr>
    </w:p>
    <w:sectPr w:rsidR="00DE3F69" w:rsidRPr="00DE3F69" w:rsidSect="00B93309">
      <w:footerReference w:type="default" r:id="rId12"/>
      <w:headerReference w:type="first" r:id="rId13"/>
      <w:pgSz w:w="12240" w:h="15840" w:code="1"/>
      <w:pgMar w:top="567" w:right="720" w:bottom="1151" w:left="720" w:header="646" w:footer="4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4F" w:rsidRDefault="0094574F" w:rsidP="00BF732B">
      <w:pPr>
        <w:spacing w:after="0" w:line="240" w:lineRule="auto"/>
      </w:pPr>
      <w:r>
        <w:separator/>
      </w:r>
    </w:p>
    <w:p w:rsidR="0094574F" w:rsidRDefault="0094574F"/>
  </w:endnote>
  <w:endnote w:type="continuationSeparator" w:id="0">
    <w:p w:rsidR="0094574F" w:rsidRDefault="0094574F" w:rsidP="00BF732B">
      <w:pPr>
        <w:spacing w:after="0" w:line="240" w:lineRule="auto"/>
      </w:pPr>
      <w:r>
        <w:continuationSeparator/>
      </w:r>
    </w:p>
    <w:p w:rsidR="0094574F" w:rsidRDefault="00945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3887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EB8" w:rsidRDefault="0081008B" w:rsidP="00D47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7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4F" w:rsidRDefault="0094574F" w:rsidP="00BF732B">
      <w:pPr>
        <w:spacing w:after="0" w:line="240" w:lineRule="auto"/>
      </w:pPr>
      <w:r>
        <w:separator/>
      </w:r>
    </w:p>
  </w:footnote>
  <w:footnote w:type="continuationSeparator" w:id="0">
    <w:p w:rsidR="0094574F" w:rsidRDefault="0094574F" w:rsidP="00BF732B">
      <w:pPr>
        <w:spacing w:after="0" w:line="240" w:lineRule="auto"/>
      </w:pPr>
      <w:r>
        <w:continuationSeparator/>
      </w:r>
    </w:p>
    <w:p w:rsidR="0094574F" w:rsidRDefault="009457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D34" w:rsidRDefault="00FC0D34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16D8FFCD" wp14:editId="1DDA1CAA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1773936" cy="1773936"/>
              <wp:effectExtent l="19050" t="19050" r="17145" b="17145"/>
              <wp:wrapNone/>
              <wp:docPr id="9" name="Oval 9" descr="Circle 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3936" cy="1773936"/>
                      </a:xfrm>
                      <a:prstGeom prst="ellipse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5E4B0B6" id="Oval 9" o:spid="_x0000_s1026" alt="Circle shape" style="position:absolute;margin-left:0;margin-top:0;width:139.7pt;height:139.7pt;z-index:251662336;visibility:visible;mso-wrap-style:square;mso-width-percent:0;mso-height-percent:0;mso-top-percent:45;mso-wrap-distance-left:9pt;mso-wrap-distance-top:0;mso-wrap-distance-right:9pt;mso-wrap-distance-bottom:0;mso-position-horizontal:left;mso-position-horizontal-relative:margin;mso-position-vertical-relative:page;mso-width-percent:0;mso-height-percent:0;mso-top-percent:4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" filled="f" strokecolor="#6ebd35 [3204]" strokeweight="3pt">
              <v:stroke joinstyle="miter"/>
              <w10:wrap anchorx="margin" anchory="page"/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666734"/>
    <w:multiLevelType w:val="multilevel"/>
    <w:tmpl w:val="28A8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085AE2"/>
    <w:multiLevelType w:val="hybridMultilevel"/>
    <w:tmpl w:val="409C1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7C"/>
    <w:rsid w:val="00010191"/>
    <w:rsid w:val="00012A7C"/>
    <w:rsid w:val="00016DED"/>
    <w:rsid w:val="00022664"/>
    <w:rsid w:val="0003442A"/>
    <w:rsid w:val="00054891"/>
    <w:rsid w:val="00060192"/>
    <w:rsid w:val="000648C6"/>
    <w:rsid w:val="00076BDE"/>
    <w:rsid w:val="000A529B"/>
    <w:rsid w:val="000C0147"/>
    <w:rsid w:val="000C221C"/>
    <w:rsid w:val="000E1B7C"/>
    <w:rsid w:val="000F162E"/>
    <w:rsid w:val="000F2A95"/>
    <w:rsid w:val="000F6C0A"/>
    <w:rsid w:val="000F6F9B"/>
    <w:rsid w:val="0010384E"/>
    <w:rsid w:val="001078A7"/>
    <w:rsid w:val="00107AAD"/>
    <w:rsid w:val="00124D7D"/>
    <w:rsid w:val="001443A4"/>
    <w:rsid w:val="00147448"/>
    <w:rsid w:val="00152BAA"/>
    <w:rsid w:val="00152C8E"/>
    <w:rsid w:val="001618D9"/>
    <w:rsid w:val="00165862"/>
    <w:rsid w:val="00170029"/>
    <w:rsid w:val="00180C0E"/>
    <w:rsid w:val="00182E48"/>
    <w:rsid w:val="00191A7F"/>
    <w:rsid w:val="00195590"/>
    <w:rsid w:val="001976C6"/>
    <w:rsid w:val="001A7158"/>
    <w:rsid w:val="001D19B7"/>
    <w:rsid w:val="001D64D6"/>
    <w:rsid w:val="001E2082"/>
    <w:rsid w:val="001E4187"/>
    <w:rsid w:val="001F117E"/>
    <w:rsid w:val="00206862"/>
    <w:rsid w:val="002176C4"/>
    <w:rsid w:val="00222F18"/>
    <w:rsid w:val="0023756A"/>
    <w:rsid w:val="002440D6"/>
    <w:rsid w:val="00266172"/>
    <w:rsid w:val="002673A8"/>
    <w:rsid w:val="00276B3B"/>
    <w:rsid w:val="00290CA3"/>
    <w:rsid w:val="002B6555"/>
    <w:rsid w:val="002C39F8"/>
    <w:rsid w:val="002D18C4"/>
    <w:rsid w:val="002D774D"/>
    <w:rsid w:val="002E614F"/>
    <w:rsid w:val="002F1A33"/>
    <w:rsid w:val="00311DE7"/>
    <w:rsid w:val="00337DC2"/>
    <w:rsid w:val="00343808"/>
    <w:rsid w:val="00351EA7"/>
    <w:rsid w:val="003622B7"/>
    <w:rsid w:val="003749AC"/>
    <w:rsid w:val="003814B4"/>
    <w:rsid w:val="00385385"/>
    <w:rsid w:val="003A4F68"/>
    <w:rsid w:val="003C3502"/>
    <w:rsid w:val="003D2460"/>
    <w:rsid w:val="003D3970"/>
    <w:rsid w:val="003F3637"/>
    <w:rsid w:val="003F4B20"/>
    <w:rsid w:val="003F7B6E"/>
    <w:rsid w:val="00400259"/>
    <w:rsid w:val="00413A83"/>
    <w:rsid w:val="00417EB8"/>
    <w:rsid w:val="004220D3"/>
    <w:rsid w:val="00425E03"/>
    <w:rsid w:val="00436633"/>
    <w:rsid w:val="0045325A"/>
    <w:rsid w:val="00457A79"/>
    <w:rsid w:val="00460BF3"/>
    <w:rsid w:val="00477DC9"/>
    <w:rsid w:val="004974B1"/>
    <w:rsid w:val="004D5B37"/>
    <w:rsid w:val="00510B45"/>
    <w:rsid w:val="00537C89"/>
    <w:rsid w:val="00543E3E"/>
    <w:rsid w:val="00551A2E"/>
    <w:rsid w:val="00566817"/>
    <w:rsid w:val="00583270"/>
    <w:rsid w:val="00583CB1"/>
    <w:rsid w:val="005904B9"/>
    <w:rsid w:val="005931A9"/>
    <w:rsid w:val="005A5621"/>
    <w:rsid w:val="005C7292"/>
    <w:rsid w:val="005D45F2"/>
    <w:rsid w:val="005E52E9"/>
    <w:rsid w:val="006036F0"/>
    <w:rsid w:val="00615769"/>
    <w:rsid w:val="006264BD"/>
    <w:rsid w:val="0063523F"/>
    <w:rsid w:val="006405E4"/>
    <w:rsid w:val="00640AA4"/>
    <w:rsid w:val="00653D36"/>
    <w:rsid w:val="00656B01"/>
    <w:rsid w:val="00657DB2"/>
    <w:rsid w:val="006616E0"/>
    <w:rsid w:val="00665C9B"/>
    <w:rsid w:val="00673C33"/>
    <w:rsid w:val="006922BA"/>
    <w:rsid w:val="006B385D"/>
    <w:rsid w:val="006C3D17"/>
    <w:rsid w:val="006E116A"/>
    <w:rsid w:val="006F1820"/>
    <w:rsid w:val="007062A1"/>
    <w:rsid w:val="007319D9"/>
    <w:rsid w:val="00735EE5"/>
    <w:rsid w:val="00750075"/>
    <w:rsid w:val="007513C8"/>
    <w:rsid w:val="00757158"/>
    <w:rsid w:val="00763F81"/>
    <w:rsid w:val="00765DFD"/>
    <w:rsid w:val="00772D32"/>
    <w:rsid w:val="007773FE"/>
    <w:rsid w:val="00780AAA"/>
    <w:rsid w:val="00783BDD"/>
    <w:rsid w:val="00786D9A"/>
    <w:rsid w:val="007A557E"/>
    <w:rsid w:val="007C1CE3"/>
    <w:rsid w:val="00800C5E"/>
    <w:rsid w:val="0081008B"/>
    <w:rsid w:val="00857536"/>
    <w:rsid w:val="00863399"/>
    <w:rsid w:val="00871BE4"/>
    <w:rsid w:val="008737C2"/>
    <w:rsid w:val="008A1AC5"/>
    <w:rsid w:val="008A29E4"/>
    <w:rsid w:val="008C3DA3"/>
    <w:rsid w:val="008C6073"/>
    <w:rsid w:val="008E7612"/>
    <w:rsid w:val="008F03B6"/>
    <w:rsid w:val="008F3F03"/>
    <w:rsid w:val="0090035A"/>
    <w:rsid w:val="0091427F"/>
    <w:rsid w:val="00915CC5"/>
    <w:rsid w:val="0093401C"/>
    <w:rsid w:val="009420D4"/>
    <w:rsid w:val="00944A61"/>
    <w:rsid w:val="00945174"/>
    <w:rsid w:val="0094574F"/>
    <w:rsid w:val="009527EB"/>
    <w:rsid w:val="0095533D"/>
    <w:rsid w:val="009571C2"/>
    <w:rsid w:val="00995C55"/>
    <w:rsid w:val="009C634C"/>
    <w:rsid w:val="009F1AE7"/>
    <w:rsid w:val="009F1CD5"/>
    <w:rsid w:val="00A04443"/>
    <w:rsid w:val="00A257F5"/>
    <w:rsid w:val="00A26C80"/>
    <w:rsid w:val="00A4738B"/>
    <w:rsid w:val="00A50F8A"/>
    <w:rsid w:val="00A51FB3"/>
    <w:rsid w:val="00A5458A"/>
    <w:rsid w:val="00A61206"/>
    <w:rsid w:val="00A6651F"/>
    <w:rsid w:val="00A75056"/>
    <w:rsid w:val="00A84FAF"/>
    <w:rsid w:val="00A91B34"/>
    <w:rsid w:val="00AA2E65"/>
    <w:rsid w:val="00AB0D64"/>
    <w:rsid w:val="00AD4B82"/>
    <w:rsid w:val="00AE02CC"/>
    <w:rsid w:val="00AE6019"/>
    <w:rsid w:val="00B04848"/>
    <w:rsid w:val="00B072ED"/>
    <w:rsid w:val="00B104D8"/>
    <w:rsid w:val="00B23459"/>
    <w:rsid w:val="00B334FA"/>
    <w:rsid w:val="00B5182D"/>
    <w:rsid w:val="00B81308"/>
    <w:rsid w:val="00B8324F"/>
    <w:rsid w:val="00B8666A"/>
    <w:rsid w:val="00B87FEF"/>
    <w:rsid w:val="00B93309"/>
    <w:rsid w:val="00B96575"/>
    <w:rsid w:val="00BA4E57"/>
    <w:rsid w:val="00BB7387"/>
    <w:rsid w:val="00BC017A"/>
    <w:rsid w:val="00BD0E6E"/>
    <w:rsid w:val="00BD6444"/>
    <w:rsid w:val="00BD6FB2"/>
    <w:rsid w:val="00BF732B"/>
    <w:rsid w:val="00C000CB"/>
    <w:rsid w:val="00C0551F"/>
    <w:rsid w:val="00C205D1"/>
    <w:rsid w:val="00C646D5"/>
    <w:rsid w:val="00C8320D"/>
    <w:rsid w:val="00C84D60"/>
    <w:rsid w:val="00C9123D"/>
    <w:rsid w:val="00C97079"/>
    <w:rsid w:val="00CA1F42"/>
    <w:rsid w:val="00CC56DF"/>
    <w:rsid w:val="00CD3DCF"/>
    <w:rsid w:val="00D01D2D"/>
    <w:rsid w:val="00D05DAF"/>
    <w:rsid w:val="00D22385"/>
    <w:rsid w:val="00D2494D"/>
    <w:rsid w:val="00D34580"/>
    <w:rsid w:val="00D41E7D"/>
    <w:rsid w:val="00D4214E"/>
    <w:rsid w:val="00D47A49"/>
    <w:rsid w:val="00D5244B"/>
    <w:rsid w:val="00D6556E"/>
    <w:rsid w:val="00D738ED"/>
    <w:rsid w:val="00D75932"/>
    <w:rsid w:val="00D811F5"/>
    <w:rsid w:val="00D91A27"/>
    <w:rsid w:val="00DC4B3C"/>
    <w:rsid w:val="00DE091C"/>
    <w:rsid w:val="00DE20CA"/>
    <w:rsid w:val="00DE3F69"/>
    <w:rsid w:val="00DF0B2C"/>
    <w:rsid w:val="00DF12E7"/>
    <w:rsid w:val="00E14E7A"/>
    <w:rsid w:val="00E16860"/>
    <w:rsid w:val="00E2218E"/>
    <w:rsid w:val="00E3199F"/>
    <w:rsid w:val="00E33777"/>
    <w:rsid w:val="00E40B3F"/>
    <w:rsid w:val="00E4566E"/>
    <w:rsid w:val="00E56467"/>
    <w:rsid w:val="00E651A8"/>
    <w:rsid w:val="00E6532C"/>
    <w:rsid w:val="00E6638D"/>
    <w:rsid w:val="00E80367"/>
    <w:rsid w:val="00E8237F"/>
    <w:rsid w:val="00E9676A"/>
    <w:rsid w:val="00EB6E89"/>
    <w:rsid w:val="00EF0693"/>
    <w:rsid w:val="00EF0C1A"/>
    <w:rsid w:val="00F029B9"/>
    <w:rsid w:val="00F34B3F"/>
    <w:rsid w:val="00F407AB"/>
    <w:rsid w:val="00F469F6"/>
    <w:rsid w:val="00F54A19"/>
    <w:rsid w:val="00F65F65"/>
    <w:rsid w:val="00F67985"/>
    <w:rsid w:val="00F75294"/>
    <w:rsid w:val="00F84A80"/>
    <w:rsid w:val="00F86779"/>
    <w:rsid w:val="00F96282"/>
    <w:rsid w:val="00FA0C18"/>
    <w:rsid w:val="00FA4EC7"/>
    <w:rsid w:val="00FA7F39"/>
    <w:rsid w:val="00FB0845"/>
    <w:rsid w:val="00FB451E"/>
    <w:rsid w:val="00FC0D34"/>
    <w:rsid w:val="00FC5D5D"/>
    <w:rsid w:val="00FD6F2D"/>
    <w:rsid w:val="00FE35FC"/>
    <w:rsid w:val="00FF380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3DE45-F1BD-4A0E-A873-48BFAC90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14F"/>
  </w:style>
  <w:style w:type="paragraph" w:styleId="Heading1">
    <w:name w:val="heading 1"/>
    <w:basedOn w:val="Normal"/>
    <w:link w:val="Heading1Ch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itle">
    <w:name w:val="Title"/>
    <w:basedOn w:val="Normal"/>
    <w:link w:val="TitleCh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1D19B7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0845"/>
    <w:rPr>
      <w:i/>
      <w:iCs/>
      <w:color w:val="0D0D0D" w:themeColor="text1" w:themeTint="F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B0845"/>
    <w:rPr>
      <w:b/>
      <w:i/>
      <w:iCs/>
      <w:color w:val="0D0D0D" w:themeColor="text1" w:themeTint="F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Captio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0C1A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19B7"/>
  </w:style>
  <w:style w:type="paragraph" w:styleId="Footer">
    <w:name w:val="footer"/>
    <w:basedOn w:val="Normal"/>
    <w:link w:val="FooterCh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FooterChar">
    <w:name w:val="Footer Char"/>
    <w:basedOn w:val="DefaultParagraphFont"/>
    <w:link w:val="Footer"/>
    <w:uiPriority w:val="99"/>
    <w:rsid w:val="00F96282"/>
  </w:style>
  <w:style w:type="paragraph" w:styleId="TOCHeading">
    <w:name w:val="TOC Heading"/>
    <w:basedOn w:val="Heading1"/>
    <w:uiPriority w:val="39"/>
    <w:semiHidden/>
    <w:unhideWhenUsed/>
    <w:qFormat/>
    <w:rsid w:val="003C3502"/>
    <w:pPr>
      <w:outlineLvl w:val="9"/>
    </w:pPr>
  </w:style>
  <w:style w:type="paragraph" w:styleId="NoSpacing">
    <w:name w:val="No Spacing"/>
    <w:uiPriority w:val="98"/>
    <w:qFormat/>
    <w:rsid w:val="00E2218E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E2218E"/>
    <w:pPr>
      <w:ind w:left="720"/>
      <w:contextualSpacing/>
    </w:pPr>
  </w:style>
  <w:style w:type="table" w:styleId="TableGrid">
    <w:name w:val="Table Grid"/>
    <w:basedOn w:val="TableNormal"/>
    <w:uiPriority w:val="39"/>
    <w:rsid w:val="00477DC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56B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DF0B2C"/>
    <w:rPr>
      <w:color w:val="BBD34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B2C"/>
    <w:rPr>
      <w:color w:val="9C58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isQcnZYGkAc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ayankgiri619/Subtitle-Downloa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users/mayankgiri619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F3899B0B1745E4AB302AE579993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A4DC-2F04-4CFD-89C2-A1C0FCD4B522}"/>
      </w:docPartPr>
      <w:docPartBody>
        <w:p w:rsidR="005F4368" w:rsidRDefault="00DC03DD">
          <w:pPr>
            <w:pStyle w:val="A5F3899B0B1745E4AB302AE5799933F8"/>
          </w:pPr>
          <w:r w:rsidRPr="00CA1F42">
            <w:t>Phone</w:t>
          </w:r>
        </w:p>
      </w:docPartBody>
    </w:docPart>
    <w:docPart>
      <w:docPartPr>
        <w:name w:val="68495C8FBF0D4A659D88E9B646092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26E11-5FBD-4ADE-9E0E-7159120DFFBC}"/>
      </w:docPartPr>
      <w:docPartBody>
        <w:p w:rsidR="005F4368" w:rsidRDefault="00DC03DD">
          <w:pPr>
            <w:pStyle w:val="68495C8FBF0D4A659D88E9B6460920F7"/>
          </w:pPr>
          <w:r w:rsidRPr="00CA1F42">
            <w:t>Email</w:t>
          </w:r>
        </w:p>
      </w:docPartBody>
    </w:docPart>
    <w:docPart>
      <w:docPartPr>
        <w:name w:val="0F023D9455804357B8B4474DFA09B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14EE3-8785-4A43-B446-2177228F4E03}"/>
      </w:docPartPr>
      <w:docPartBody>
        <w:p w:rsidR="005F4368" w:rsidRDefault="00DC03DD">
          <w:pPr>
            <w:pStyle w:val="0F023D9455804357B8B4474DFA09B510"/>
          </w:pPr>
          <w:r w:rsidRPr="00CA1F42">
            <w:t>OBJECTIVE</w:t>
          </w:r>
        </w:p>
      </w:docPartBody>
    </w:docPart>
    <w:docPart>
      <w:docPartPr>
        <w:name w:val="2EE1BF0C44BD4ABE8ABC69E115AF6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BF88B-0BBF-4AAE-B0DE-58CF9F2BB904}"/>
      </w:docPartPr>
      <w:docPartBody>
        <w:p w:rsidR="005F4368" w:rsidRDefault="00DC03DD">
          <w:pPr>
            <w:pStyle w:val="2EE1BF0C44BD4ABE8ABC69E115AF687A"/>
          </w:pPr>
          <w:r w:rsidRPr="00CA1F42">
            <w:t>EDUCATION</w:t>
          </w:r>
        </w:p>
      </w:docPartBody>
    </w:docPart>
    <w:docPart>
      <w:docPartPr>
        <w:name w:val="6E3A5EEF74504A2AA3176AB7ECDC3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3DBFA-BCDA-4654-8D65-0BBBFFA17181}"/>
      </w:docPartPr>
      <w:docPartBody>
        <w:p w:rsidR="005F4368" w:rsidRDefault="00917B6D" w:rsidP="00917B6D">
          <w:pPr>
            <w:pStyle w:val="6E3A5EEF74504A2AA3176AB7ECDC3A21"/>
          </w:pPr>
          <w:r w:rsidRPr="00CA1F4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6D"/>
    <w:rsid w:val="005F4368"/>
    <w:rsid w:val="00801817"/>
    <w:rsid w:val="00917B6D"/>
    <w:rsid w:val="00A8252B"/>
    <w:rsid w:val="00BC54FA"/>
    <w:rsid w:val="00C13160"/>
    <w:rsid w:val="00C52265"/>
    <w:rsid w:val="00DC03DD"/>
    <w:rsid w:val="00E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3E9E43F8F8474096DC675E24E63358">
    <w:name w:val="1B3E9E43F8F8474096DC675E24E63358"/>
  </w:style>
  <w:style w:type="paragraph" w:customStyle="1" w:styleId="BFA2CA87CD324A4F8AFC17F5D8E3B650">
    <w:name w:val="BFA2CA87CD324A4F8AFC17F5D8E3B650"/>
  </w:style>
  <w:style w:type="paragraph" w:customStyle="1" w:styleId="B16AEB5A229248809440A4C7E17F6E04">
    <w:name w:val="B16AEB5A229248809440A4C7E17F6E04"/>
  </w:style>
  <w:style w:type="paragraph" w:customStyle="1" w:styleId="A5F3899B0B1745E4AB302AE5799933F8">
    <w:name w:val="A5F3899B0B1745E4AB302AE5799933F8"/>
  </w:style>
  <w:style w:type="paragraph" w:customStyle="1" w:styleId="68495C8FBF0D4A659D88E9B6460920F7">
    <w:name w:val="68495C8FBF0D4A659D88E9B6460920F7"/>
  </w:style>
  <w:style w:type="paragraph" w:customStyle="1" w:styleId="9597897AD99F480699C3698B3C2700E6">
    <w:name w:val="9597897AD99F480699C3698B3C2700E6"/>
  </w:style>
  <w:style w:type="paragraph" w:customStyle="1" w:styleId="0F023D9455804357B8B4474DFA09B510">
    <w:name w:val="0F023D9455804357B8B4474DFA09B510"/>
  </w:style>
  <w:style w:type="paragraph" w:customStyle="1" w:styleId="2DC2177B637A4812B80A635D67B52166">
    <w:name w:val="2DC2177B637A4812B80A635D67B52166"/>
  </w:style>
  <w:style w:type="paragraph" w:customStyle="1" w:styleId="37432DF7D3484B9B9EE792B7FC606485">
    <w:name w:val="37432DF7D3484B9B9EE792B7FC606485"/>
  </w:style>
  <w:style w:type="paragraph" w:customStyle="1" w:styleId="A412539247C44F11A00E600F2482461C">
    <w:name w:val="A412539247C44F11A00E600F2482461C"/>
  </w:style>
  <w:style w:type="paragraph" w:customStyle="1" w:styleId="2B37524DFD7048459F3E4AEBA1B95B6E">
    <w:name w:val="2B37524DFD7048459F3E4AEBA1B95B6E"/>
  </w:style>
  <w:style w:type="paragraph" w:customStyle="1" w:styleId="E4E3A0B090694065A2B7C52AD5107AC0">
    <w:name w:val="E4E3A0B090694065A2B7C52AD5107AC0"/>
  </w:style>
  <w:style w:type="paragraph" w:customStyle="1" w:styleId="664253F79C4B44C68DCC0BEF1848EDF9">
    <w:name w:val="664253F79C4B44C68DCC0BEF1848EDF9"/>
  </w:style>
  <w:style w:type="paragraph" w:customStyle="1" w:styleId="3CF8E77E1E5B42F8A282BD965BE98CD4">
    <w:name w:val="3CF8E77E1E5B42F8A282BD965BE98CD4"/>
  </w:style>
  <w:style w:type="paragraph" w:customStyle="1" w:styleId="8DFB4034BE1B4ECEBD419FBE6DAEA1A0">
    <w:name w:val="8DFB4034BE1B4ECEBD419FBE6DAEA1A0"/>
  </w:style>
  <w:style w:type="paragraph" w:customStyle="1" w:styleId="BFE601207B3B4C81ACF0641F3A820195">
    <w:name w:val="BFE601207B3B4C81ACF0641F3A820195"/>
  </w:style>
  <w:style w:type="paragraph" w:customStyle="1" w:styleId="27D4D3AE9C7744E78C7216EDC4DD8930">
    <w:name w:val="27D4D3AE9C7744E78C7216EDC4DD8930"/>
  </w:style>
  <w:style w:type="paragraph" w:customStyle="1" w:styleId="9D5EB8884A294BB5B406DF464BCFD51B">
    <w:name w:val="9D5EB8884A294BB5B406DF464BCFD51B"/>
  </w:style>
  <w:style w:type="paragraph" w:customStyle="1" w:styleId="591DD22202804E7AA9290C18AED61F17">
    <w:name w:val="591DD22202804E7AA9290C18AED61F17"/>
  </w:style>
  <w:style w:type="paragraph" w:customStyle="1" w:styleId="A24EE1BFCC5D4F868C0FC47517E3AD16">
    <w:name w:val="A24EE1BFCC5D4F868C0FC47517E3AD16"/>
  </w:style>
  <w:style w:type="paragraph" w:customStyle="1" w:styleId="B43C09938E3341CEA548C57C54C9225A">
    <w:name w:val="B43C09938E3341CEA548C57C54C9225A"/>
  </w:style>
  <w:style w:type="paragraph" w:customStyle="1" w:styleId="2EE1BF0C44BD4ABE8ABC69E115AF687A">
    <w:name w:val="2EE1BF0C44BD4ABE8ABC69E115AF687A"/>
  </w:style>
  <w:style w:type="paragraph" w:customStyle="1" w:styleId="CBB4D35EB94444BD88F8C18E3A427625">
    <w:name w:val="CBB4D35EB94444BD88F8C18E3A427625"/>
  </w:style>
  <w:style w:type="paragraph" w:customStyle="1" w:styleId="DBCCF275AA78410EAAFE44B1D01F0387">
    <w:name w:val="DBCCF275AA78410EAAFE44B1D01F0387"/>
  </w:style>
  <w:style w:type="paragraph" w:customStyle="1" w:styleId="42BDACE3F7CB4EB493BCC9BB96178C5D">
    <w:name w:val="42BDACE3F7CB4EB493BCC9BB96178C5D"/>
  </w:style>
  <w:style w:type="paragraph" w:customStyle="1" w:styleId="25F5E53F759F4960BAE353CBCD2B14F5">
    <w:name w:val="25F5E53F759F4960BAE353CBCD2B14F5"/>
  </w:style>
  <w:style w:type="paragraph" w:customStyle="1" w:styleId="9189D8A963CC414FB89C883067723D60">
    <w:name w:val="9189D8A963CC414FB89C883067723D60"/>
  </w:style>
  <w:style w:type="paragraph" w:customStyle="1" w:styleId="0257A7E95F2C42CA89176C6D8F3D9305">
    <w:name w:val="0257A7E95F2C42CA89176C6D8F3D9305"/>
  </w:style>
  <w:style w:type="paragraph" w:customStyle="1" w:styleId="6E3A5EEF74504A2AA3176AB7ECDC3A21">
    <w:name w:val="6E3A5EEF74504A2AA3176AB7ECDC3A21"/>
    <w:rsid w:val="00917B6D"/>
  </w:style>
  <w:style w:type="paragraph" w:customStyle="1" w:styleId="482D37BDB8C5449990100CF1D57B0F45">
    <w:name w:val="482D37BDB8C5449990100CF1D57B0F45"/>
    <w:rsid w:val="00917B6D"/>
  </w:style>
  <w:style w:type="paragraph" w:customStyle="1" w:styleId="9C9F680002D74038914FA7C771CAB906">
    <w:name w:val="9C9F680002D74038914FA7C771CAB906"/>
    <w:rsid w:val="00917B6D"/>
  </w:style>
  <w:style w:type="paragraph" w:customStyle="1" w:styleId="CB8BFB7F530E497B8536ABA76E85369D">
    <w:name w:val="CB8BFB7F530E497B8536ABA76E85369D"/>
    <w:rsid w:val="00917B6D"/>
  </w:style>
  <w:style w:type="paragraph" w:customStyle="1" w:styleId="BD6151EEAF57445B950B216447892F33">
    <w:name w:val="BD6151EEAF57445B950B216447892F33"/>
    <w:rsid w:val="00917B6D"/>
  </w:style>
  <w:style w:type="paragraph" w:customStyle="1" w:styleId="2D1239D70DB44606BA7E42A155E344CB">
    <w:name w:val="2D1239D70DB44606BA7E42A155E344CB"/>
    <w:rsid w:val="00917B6D"/>
  </w:style>
  <w:style w:type="paragraph" w:customStyle="1" w:styleId="C8A285D874614860BC4234145F06C55E">
    <w:name w:val="C8A285D874614860BC4234145F06C55E"/>
    <w:rsid w:val="00917B6D"/>
  </w:style>
  <w:style w:type="paragraph" w:customStyle="1" w:styleId="E7E05ACD93264347A8755A240B85C9C0">
    <w:name w:val="E7E05ACD93264347A8755A240B85C9C0"/>
    <w:rsid w:val="00801817"/>
  </w:style>
  <w:style w:type="paragraph" w:customStyle="1" w:styleId="30AF628C6AD64A348137B175D47C70DD">
    <w:name w:val="30AF628C6AD64A348137B175D47C70DD"/>
    <w:rsid w:val="00801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BD088-80A4-4D0F-AC7D-519D2A00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(Modern design).dotx</Template>
  <TotalTime>424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Giri</dc:creator>
  <cp:keywords/>
  <dc:description/>
  <cp:lastModifiedBy>Mayank Kumar Giri</cp:lastModifiedBy>
  <cp:revision>6</cp:revision>
  <cp:lastPrinted>2018-03-20T19:56:00Z</cp:lastPrinted>
  <dcterms:created xsi:type="dcterms:W3CDTF">2018-03-20T13:32:00Z</dcterms:created>
  <dcterms:modified xsi:type="dcterms:W3CDTF">2018-06-26T08:03:00Z</dcterms:modified>
</cp:coreProperties>
</file>